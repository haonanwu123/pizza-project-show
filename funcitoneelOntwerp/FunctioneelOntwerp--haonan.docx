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sdt>
      <w:sdtPr>
        <w:id w:val="1352145653"/>
        <w:docPartObj>
          <w:docPartGallery w:val="Cover Pages"/>
          <w:docPartUnique/>
        </w:docPartObj>
      </w:sdtPr>
      <w:sdtEndPr>
        <w:rPr>
          <w:rFonts w:eastAsiaTheme="minorEastAsia"/>
          <w:color w:val="595959" w:themeColor="text1" w:themeTint="A6"/>
          <w:sz w:val="28"/>
          <w:szCs w:val="28"/>
          <w:lang w:val="en-US"/>
        </w:rPr>
      </w:sdtEndPr>
      <w:sdtContent>
        <w:p w:rsidR="007A68DD" w:rsidRDefault="007A68DD" w14:paraId="531BDF22" w14:textId="77777777"/>
        <w:p w:rsidR="007A68DD" w:rsidP="53423AD4" w:rsidRDefault="003A0579" w14:paraId="6F4BF902" w14:textId="77777777" w14:noSpellErr="1">
          <w:pPr>
            <w:rPr>
              <w:rFonts w:eastAsia="" w:eastAsiaTheme="minorEastAsia"/>
              <w:color w:val="595959" w:themeColor="text1" w:themeTint="A6"/>
              <w:sz w:val="28"/>
              <w:szCs w:val="28"/>
              <w:lang w:val="en-US"/>
            </w:rPr>
          </w:pPr>
          <w:r>
            <w:rPr>
              <w:noProof/>
            </w:rPr>
            <mc:AlternateContent xmlns:mc="http://schemas.openxmlformats.org/markup-compatibility/2006">
              <mc:Choice Requires="wps">
                <w:drawing xmlns:w="http://schemas.openxmlformats.org/wordprocessingml/2006/main">
                  <wp:anchor xmlns:wp14="http://schemas.microsoft.com/office/word/2010/wordprocessingDrawing" xmlns:wp="http://schemas.openxmlformats.org/drawingml/2006/wordprocessingDrawing" distT="0" distB="0" distL="114300" distR="114300" simplePos="0" relativeHeight="251664384" behindDoc="0" locked="0" layoutInCell="1" allowOverlap="1" wp14:anchorId="54FB5245" wp14:editId="489013B5">
                    <wp:simplePos x="0" y="0"/>
                    <wp:positionH relativeFrom="page">
                      <wp:posOffset>472440</wp:posOffset>
                    </wp:positionH>
                    <wp:positionV relativeFrom="page">
                      <wp:posOffset>8077200</wp:posOffset>
                    </wp:positionV>
                    <wp:extent cx="5753100" cy="484632"/>
                    <wp:effectExtent l="0" t="0" r="0" b="0"/>
                    <wp:wrapSquare wrapText="bothSides"/>
                    <wp:docPr id="2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 xmlns:wps="http://schemas.microsoft.com/office/word/2010/wordprocessingShape"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nl-NL"/>
                                  </w:rPr>
                                  <w:alias w:val="Subtitle"/>
                                  <w:tag w:val=""/>
                                  <w:id w:val="208765451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xmlns:w14="http://schemas.microsoft.com/office/word/2010/wordml" w:rsidRPr="00F54C8A" w:rsidR="003A0579" w:rsidP="003A0579" w:rsidRDefault="005B5242" w14:paraId="00B6C6C9" w14:textId="3E21A583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Project</w:t>
                                    </w:r>
                                  </w:p>
                                </w:sdtContent>
                              </w:sdt>
                              <w:p xmlns:w14="http://schemas.microsoft.com/office/word/2010/wordml" w:rsidRPr="006C0102" w:rsidR="003A0579" w:rsidP="003A0579" w:rsidRDefault="003A0579" w14:paraId="7EF4AD16" w14:textId="7F42193F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6C0102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Teamnaam: </w:t>
                                </w:r>
                              </w:p>
                              <w:p xmlns:w14="http://schemas.microsoft.com/office/word/2010/wordml" w:rsidRPr="005A1013" w:rsidR="003A0579" w:rsidP="003A0579" w:rsidRDefault="003A0579" w14:paraId="0BA11B4F" w14:textId="7A498AEF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Team: </w:t>
                                </w:r>
                                <w:sdt>
                                  <w:sdtPr>
                                    <w:rPr>
                                      <w:rStyle w:val="Subtielebenadrukking"/>
                                      <w:i w:val="0"/>
                                      <w:iCs w:val="0"/>
                                      <w:color w:val="auto"/>
                                      <w:lang w:val="nl-NL"/>
                                    </w:rPr>
                                    <w:alias w:val="Author"/>
                                    <w:tag w:val=""/>
                                    <w:id w:val="36109134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8F4085">
                                      <w:rPr>
                                        <w:rStyle w:val="Subtielebenadrukking"/>
                                        <w:i w:val="0"/>
                                        <w:iCs w:val="0"/>
                                        <w:color w:val="auto"/>
                                        <w:lang w:val="nl-NL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xmlns:w14="http://schemas.microsoft.com/office/word/2010/wordml" w:rsidRPr="00222411" w:rsidR="003A0579" w:rsidP="003A0579" w:rsidRDefault="003A0579" w14:paraId="3EA15D85" w14:textId="5D8A7DDC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Co</w:t>
                                </w:r>
                                <w:r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hort: </w:t>
                                </w:r>
                                <w:r w:rsidR="005A1013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202</w:t>
                                </w:r>
                                <w:r w:rsidR="005B5242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1</w:t>
                                </w:r>
                              </w:p>
                              <w:p xmlns:w14="http://schemas.microsoft.com/office/word/2010/wordml" w:rsidRPr="00222411" w:rsidR="003A0579" w:rsidP="003A0579" w:rsidRDefault="003A0579" w14:paraId="4F8D9D85" w14:textId="77777777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Klant: </w:t>
                                </w:r>
                              </w:p>
                              <w:p xmlns:w14="http://schemas.microsoft.com/office/word/2010/wordml" w:rsidRPr="00222411" w:rsidR="003A0579" w:rsidP="003A0579" w:rsidRDefault="003A0579" w14:paraId="06E0C7DE" w14:textId="3347498F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22411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Versie: </w:t>
                                </w:r>
                                <w:r w:rsidR="008F4085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>september 2022</w:t>
                                </w:r>
                              </w:p>
                              <w:p xmlns:w14="http://schemas.microsoft.com/office/word/2010/wordml" w:rsidRPr="002132BE" w:rsidR="003A0579" w:rsidP="003A0579" w:rsidRDefault="003A0579" w14:paraId="78604D3D" w14:textId="50DDD135">
                                <w:pPr>
                                  <w:pStyle w:val="Geenafstand"/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</w:pPr>
                                <w:r w:rsidRPr="002132BE">
                                  <w:rPr>
                                    <w:rStyle w:val="Subtielebenadrukking"/>
                                    <w:i w:val="0"/>
                                    <w:iCs w:val="0"/>
                                    <w:color w:val="auto"/>
                                    <w:lang w:val="nl-NL"/>
                                  </w:rPr>
                                  <w:t xml:space="preserve">Datum: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xmlns:w14="http://schemas.microsoft.com/office/word/2010/wordml" xmlns:w="http://schemas.openxmlformats.org/wordprocessingml/2006/main" w14:anchorId="7B2E32D1">
                  <v:shapetype xmlns:o="urn:schemas-microsoft-com:office:office" xmlns:v="urn:schemas-microsoft-com:vml" id="_x0000_t202" coordsize="21600,21600" o:spt="202" path="m,l,21600r21600,l21600,xe" w14:anchorId="54FB5245">
                    <v:stroke joinstyle="miter"/>
                    <v:path gradientshapeok="t" o:connecttype="rect"/>
                  </v:shapetype>
                  <v:shape xmlns:o="urn:schemas-microsoft-com:office:office" xmlns:v="urn:schemas-microsoft-com:vml" id="Text Box 129" style="position:absolute;margin-left:37.2pt;margin-top:636pt;width:453pt;height:38.15pt;z-index:251664384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rnXbAIAADg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">
                    <v:textbox style="mso-fit-shape-to-text:t" inset="1in,0,86.4pt,0">
                      <w:txbxContent>
                        <w:sdt>
                          <w:sdtPr>
                            <w:id w:val="489033475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nl-NL"/>
                            </w:rPr>
                            <w:alias w:val="Subtitle"/>
                            <w:tag w:val=""/>
                            <w:id w:val="208765451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Pr="00F54C8A" w:rsidR="003A0579" w:rsidP="003A0579" w:rsidRDefault="005B5242" w14:paraId="3A9C41CD" w14:textId="3E21A583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Project</w:t>
                              </w:r>
                            </w:p>
                          </w:sdtContent>
                        </w:sdt>
                        <w:p w:rsidRPr="006C0102" w:rsidR="003A0579" w:rsidP="003A0579" w:rsidRDefault="003A0579" w14:paraId="69C058DC" w14:textId="7F42193F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6C0102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Teamnaam: </w:t>
                          </w:r>
                        </w:p>
                        <w:p w:rsidRPr="005A1013" w:rsidR="003A0579" w:rsidP="003A0579" w:rsidRDefault="003A0579" w14:paraId="3360148B" w14:textId="7A498AEF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Team: </w:t>
                          </w:r>
                          <w:sdt>
                            <w:sdtPr>
                              <w:id w:val="1522079539"/>
                              <w:rPr>
                                <w:rStyle w:val="Subtielebenadrukking"/>
                                <w:i w:val="0"/>
                                <w:iCs w:val="0"/>
                                <w:color w:val="auto"/>
                                <w:lang w:val="nl-NL"/>
                              </w:rPr>
                              <w:alias w:val="Author"/>
                              <w:tag w:val=""/>
                              <w:id w:val="36109134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8F4085">
                                <w:rPr>
                                  <w:rStyle w:val="Subtielebenadrukking"/>
                                  <w:i w:val="0"/>
                                  <w:iCs w:val="0"/>
                                  <w:color w:val="auto"/>
                                  <w:lang w:val="nl-NL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Pr="00222411" w:rsidR="003A0579" w:rsidP="003A0579" w:rsidRDefault="003A0579" w14:paraId="44170808" w14:textId="5D8A7DDC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Co</w:t>
                          </w:r>
                          <w:r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hort: </w:t>
                          </w:r>
                          <w:r w:rsidR="005A1013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202</w:t>
                          </w:r>
                          <w:r w:rsidR="005B5242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1</w:t>
                          </w:r>
                        </w:p>
                        <w:p w:rsidRPr="00222411" w:rsidR="003A0579" w:rsidP="003A0579" w:rsidRDefault="003A0579" w14:paraId="6616627F" w14:textId="77777777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Klant: </w:t>
                          </w:r>
                        </w:p>
                        <w:p w:rsidRPr="00222411" w:rsidR="003A0579" w:rsidP="003A0579" w:rsidRDefault="003A0579" w14:paraId="765C952E" w14:textId="3347498F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22411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Versie: </w:t>
                          </w:r>
                          <w:r w:rsidR="008F4085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>september 2022</w:t>
                          </w:r>
                        </w:p>
                        <w:p w:rsidRPr="002132BE" w:rsidR="003A0579" w:rsidP="003A0579" w:rsidRDefault="003A0579" w14:paraId="6FD1CBF4" w14:textId="50DDD135">
                          <w:pPr>
                            <w:pStyle w:val="Geenafstand"/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</w:pPr>
                          <w:r w:rsidRPr="002132BE">
                            <w:rPr>
                              <w:rStyle w:val="Subtielebenadrukking"/>
                              <w:i w:val="0"/>
                              <w:iCs w:val="0"/>
                              <w:color w:val="auto"/>
                              <w:lang w:val="nl-NL"/>
                            </w:rPr>
                            <w:t xml:space="preserve">Datum: </w:t>
                          </w:r>
                        </w:p>
                      </w:txbxContent>
                    </v:textbox>
                    <w10:wrap xmlns:w10="urn:schemas-microsoft-com:office:word" type="square" anchorx="page" anchory="page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50DD25" wp14:editId="6B40BED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7A68DD" w:rsidRDefault="00F205B8" w14:paraId="46F9B850" w14:textId="77777777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205B8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Functioneel Ontwerp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 w14:anchorId="60687D42">
                  <v:group id="Group 125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spid="_x0000_s1027" w14:anchorId="5A50DD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style="position:absolute;width:55575;height:54044;visibility:visible;mso-wrap-style:square;v-text-anchor:bottom" coordsize="720,700" o:spid="_x0000_s1028" fillcolor="#4d5f78 [2994]" stroked="f" o:spt="100" adj="-11796480,,5400" path="m,c,644,,644,,644v23,6,62,14,113,21c250,685,476,700,720,644v,-27,,-27,,-27c720,,720,,720,,,,,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>
                      <v:fill type="gradient" color2="#2a3442 [2018]" colors="0 #5d6d85;.5 #485972;1 #334258" focus="100%" rotate="t">
                        <o:fill v:ext="view" type="gradientUnscaled"/>
                      </v:fill>
                      <v:stroke joinstyle="miter"/>
                      <v:formulas/>
                      <v:path textboxrect="0,0,720,700" arrowok="t" o:connecttype="custom" o:connectlocs="0,0;0,4972126;872222,5134261;5557520,4972126;5557520,4763667;5557520,0;0,0" o:connectangles="0,0,0,0,0,0,0"/>
                      <v:textbox inset="1in,86.4pt,86.4pt,86.4pt">
                        <w:txbxContent>
                          <w:p w:rsidR="007A68DD" w:rsidRDefault="00F205B8" w14:paraId="2002AEAF" w14:textId="7777777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205B8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Functioneel Ontwerp</w:t>
                            </w:r>
                          </w:p>
                        </w:txbxContent>
                      </v:textbox>
                    </v:shape>
                    <v:shape id="Freeform 11" style="position:absolute;left:8763;top:47697;width:46850;height:5099;visibility:visible;mso-wrap-style:square;v-text-anchor:bottom" coordsize="607,66" o:spid="_x0000_s1029" fillcolor="white [3212]" stroked="f" path="m607,c450,44,300,57,176,57,109,57,49,53,,48,66,58,152,66,251,66,358,66,480,56,607,27,607,,607,,6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DE61540" wp14:editId="6EC9F55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A68DD" w:rsidRDefault="00000000" w14:paraId="0304F888" w14:textId="77777777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ROC Mondriaan</w:t>
                                    </w:r>
                                  </w:sdtContent>
                                </w:sdt>
                                <w:r w:rsidR="007A68DD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7A68DD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F54C8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Den Haag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 w14:anchorId="343CD5A1">
                  <v:shape id="Text Box 128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w14:anchorId="2DE61540">
                    <v:textbox style="mso-fit-shape-to-text:t" inset="1in,0,86.4pt,0">
                      <w:txbxContent>
                        <w:p w:rsidR="007A68DD" w:rsidRDefault="00000000" w14:paraId="08F6FA41" w14:textId="77777777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id w:val="285781941"/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54C8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ROC Mondriaan</w:t>
                              </w:r>
                            </w:sdtContent>
                          </w:sdt>
                          <w:r w:rsidR="007A68D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7A68D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id w:val="349655079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F54C8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Den Haag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7A68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4D4FFB0" wp14:editId="0A61E61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7A68DD" w:rsidRDefault="00F54C8A" w14:paraId="71F8A276" w14:textId="258C3875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</w:t>
                                    </w:r>
                                    <w:r w:rsidR="00F205B8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 w:rsidR="008F4085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 w14:anchorId="72AC9CDE">
                  <v:rect id="Rectangle 1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31" fillcolor="#4472c4 [3204]" stroked="f" strokeweight="1pt" w14:anchorId="54D4FFB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>
                    <o:lock v:ext="edit" aspectratio="t"/>
                    <v:textbox inset="3.6pt,,3.6pt">
                      <w:txbxContent>
                        <w:sdt>
                          <w:sdtPr>
                            <w:id w:val="1765495019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7A68DD" w:rsidRDefault="00F54C8A" w14:paraId="1FBE425F" w14:textId="258C3875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F205B8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8F4085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53423AD4" w:rsidR="007A68DD">
            <w:rPr>
              <w:rFonts w:eastAsia="" w:eastAsiaTheme="minorEastAsia"/>
              <w:color w:val="595959" w:themeColor="text1" w:themeTint="A6"/>
              <w:sz w:val="28"/>
              <w:szCs w:val="28"/>
              <w:lang w:val="en-US"/>
            </w:rPr>
            <w:br w:type="page"/>
          </w:r>
        </w:p>
      </w:sdtContent>
    </w:sdt>
    <w:bookmarkStart w:name="_Toc115429045" w:displacedByCustomXml="next" w:id="0"/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1237253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C8A" w:rsidP="001D4C53" w:rsidRDefault="00F54C8A" w14:paraId="509CC3E0" w14:textId="77777777">
          <w:pPr>
            <w:pStyle w:val="Kop1"/>
            <w:numPr>
              <w:ilvl w:val="0"/>
              <w:numId w:val="0"/>
            </w:numPr>
            <w:ind w:left="432" w:hanging="432"/>
          </w:pPr>
          <w:r>
            <w:t>Inhoud</w:t>
          </w:r>
          <w:bookmarkEnd w:id="0"/>
        </w:p>
        <w:p w:rsidR="00682B91" w:rsidRDefault="00F54C8A" w14:paraId="1DA00906" w14:textId="714E67C5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5429045">
            <w:r w:rsidRPr="00F860DE" w:rsidR="00682B91">
              <w:rPr>
                <w:rStyle w:val="Hyperlink"/>
                <w:noProof/>
              </w:rPr>
              <w:t>Inhoud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_Toc115429045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1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:rsidR="00682B91" w:rsidRDefault="00000000" w14:paraId="1F86FDC1" w14:textId="52DCCFB7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15429046">
            <w:r w:rsidRPr="00F860DE" w:rsidR="00682B91">
              <w:rPr>
                <w:rStyle w:val="Hyperlink"/>
                <w:noProof/>
              </w:rPr>
              <w:t>1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Pr="00F860DE" w:rsidR="00682B91">
              <w:rPr>
                <w:rStyle w:val="Hyperlink"/>
                <w:noProof/>
              </w:rPr>
              <w:t>Inleiding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_Toc115429046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2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:rsidR="00682B91" w:rsidRDefault="00000000" w14:paraId="18C18F09" w14:textId="3013308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15429047">
            <w:r w:rsidRPr="00F860DE" w:rsidR="00682B91">
              <w:rPr>
                <w:rStyle w:val="Hyperlink"/>
                <w:noProof/>
              </w:rPr>
              <w:t>2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Pr="00F860DE" w:rsidR="00682B91">
              <w:rPr>
                <w:rStyle w:val="Hyperlink"/>
                <w:noProof/>
              </w:rPr>
              <w:t>User 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_Toc115429047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2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:rsidR="00682B91" w:rsidRDefault="00000000" w14:paraId="54990F68" w14:textId="1420DE75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15429048">
            <w:r w:rsidRPr="00F860DE" w:rsidR="00682B91">
              <w:rPr>
                <w:rStyle w:val="Hyperlink"/>
                <w:noProof/>
              </w:rPr>
              <w:t>3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Pr="00F860DE" w:rsidR="00682B91">
              <w:rPr>
                <w:rStyle w:val="Hyperlink"/>
                <w:noProof/>
              </w:rPr>
              <w:t>Wireframe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_Toc115429048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:rsidR="00682B91" w:rsidRDefault="00000000" w14:paraId="0EF0D908" w14:textId="4EFA1231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15429049">
            <w:r w:rsidRPr="00F860DE" w:rsidR="00682B91">
              <w:rPr>
                <w:rStyle w:val="Hyperlink"/>
                <w:noProof/>
              </w:rPr>
              <w:t>3.1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Pr="00F860DE" w:rsidR="00682B91">
              <w:rPr>
                <w:rStyle w:val="Hyperlink"/>
                <w:noProof/>
              </w:rPr>
              <w:t>&lt;naam van wireframe pagina&gt;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_Toc115429049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:rsidR="00682B91" w:rsidRDefault="00000000" w14:paraId="48C2CFFD" w14:textId="677A0577">
          <w:pPr>
            <w:pStyle w:val="Inhopg3"/>
            <w:tabs>
              <w:tab w:val="left" w:pos="1320"/>
              <w:tab w:val="right" w:leader="dot" w:pos="9016"/>
            </w:tabs>
            <w:rPr>
              <w:noProof/>
            </w:rPr>
          </w:pPr>
          <w:hyperlink w:history="1" w:anchor="_Toc115429050">
            <w:r w:rsidRPr="00F860DE" w:rsidR="00682B91">
              <w:rPr>
                <w:rStyle w:val="Hyperlink"/>
                <w:noProof/>
              </w:rPr>
              <w:t>3.1.1</w:t>
            </w:r>
            <w:r w:rsidR="00682B91">
              <w:rPr>
                <w:noProof/>
              </w:rPr>
              <w:tab/>
            </w:r>
            <w:r w:rsidRPr="00F860DE" w:rsidR="00682B91">
              <w:rPr>
                <w:rStyle w:val="Hyperlink"/>
                <w:noProof/>
              </w:rPr>
              <w:t>Koppeling met de user-story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_Toc115429050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:rsidR="00682B91" w:rsidRDefault="00000000" w14:paraId="74B1ECB5" w14:textId="2BFDE40A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15429051">
            <w:r w:rsidRPr="00F860DE" w:rsidR="00682B91">
              <w:rPr>
                <w:rStyle w:val="Hyperlink"/>
                <w:noProof/>
              </w:rPr>
              <w:t>3.2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Pr="00F860DE" w:rsidR="00682B91">
              <w:rPr>
                <w:rStyle w:val="Hyperlink"/>
                <w:noProof/>
              </w:rPr>
              <w:t>&lt;naam van wireframe pagina&gt;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_Toc115429051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:rsidR="00682B91" w:rsidRDefault="00000000" w14:paraId="68D2C6C0" w14:textId="1DAEA7D4">
          <w:pPr>
            <w:pStyle w:val="Inhopg3"/>
            <w:tabs>
              <w:tab w:val="left" w:pos="1320"/>
              <w:tab w:val="right" w:leader="dot" w:pos="9016"/>
            </w:tabs>
            <w:rPr>
              <w:noProof/>
            </w:rPr>
          </w:pPr>
          <w:hyperlink w:history="1" w:anchor="_Toc115429052">
            <w:r w:rsidRPr="00F860DE" w:rsidR="00682B91">
              <w:rPr>
                <w:rStyle w:val="Hyperlink"/>
                <w:noProof/>
              </w:rPr>
              <w:t>3.2.1</w:t>
            </w:r>
            <w:r w:rsidR="00682B91">
              <w:rPr>
                <w:noProof/>
              </w:rPr>
              <w:tab/>
            </w:r>
            <w:r w:rsidRPr="00F860DE" w:rsidR="00682B91">
              <w:rPr>
                <w:rStyle w:val="Hyperlink"/>
                <w:noProof/>
              </w:rPr>
              <w:t>Koppeling met de user-story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_Toc115429052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3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:rsidR="00682B91" w:rsidRDefault="00000000" w14:paraId="791F9C46" w14:textId="4D1ECAF9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15429053">
            <w:r w:rsidRPr="00F860DE" w:rsidR="00682B91">
              <w:rPr>
                <w:rStyle w:val="Hyperlink"/>
                <w:noProof/>
              </w:rPr>
              <w:t>4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Pr="00F860DE" w:rsidR="00682B91">
              <w:rPr>
                <w:rStyle w:val="Hyperlink"/>
                <w:noProof/>
              </w:rPr>
              <w:t>Sitemap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_Toc115429053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4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:rsidR="00682B91" w:rsidRDefault="00000000" w14:paraId="4CBB122E" w14:textId="57F87142">
          <w:pPr>
            <w:pStyle w:val="Inhopg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nl-NL"/>
            </w:rPr>
          </w:pPr>
          <w:hyperlink w:history="1" w:anchor="_Toc115429054">
            <w:r w:rsidRPr="00F860DE" w:rsidR="00682B91">
              <w:rPr>
                <w:rStyle w:val="Hyperlink"/>
                <w:noProof/>
              </w:rPr>
              <w:t>5</w:t>
            </w:r>
            <w:r w:rsidR="00682B91">
              <w:rPr>
                <w:rFonts w:eastAsiaTheme="minorEastAsia"/>
                <w:noProof/>
                <w:lang w:eastAsia="nl-NL"/>
              </w:rPr>
              <w:tab/>
            </w:r>
            <w:r w:rsidRPr="00F860DE" w:rsidR="00682B91">
              <w:rPr>
                <w:rStyle w:val="Hyperlink"/>
                <w:noProof/>
              </w:rPr>
              <w:t>Mockup</w:t>
            </w:r>
            <w:r w:rsidR="00682B91">
              <w:rPr>
                <w:noProof/>
                <w:webHidden/>
              </w:rPr>
              <w:tab/>
            </w:r>
            <w:r w:rsidR="00682B91">
              <w:rPr>
                <w:noProof/>
                <w:webHidden/>
              </w:rPr>
              <w:fldChar w:fldCharType="begin"/>
            </w:r>
            <w:r w:rsidR="00682B91">
              <w:rPr>
                <w:noProof/>
                <w:webHidden/>
              </w:rPr>
              <w:instrText xml:space="preserve"> PAGEREF _Toc115429054 \h </w:instrText>
            </w:r>
            <w:r w:rsidR="00682B91">
              <w:rPr>
                <w:noProof/>
                <w:webHidden/>
              </w:rPr>
            </w:r>
            <w:r w:rsidR="00682B91">
              <w:rPr>
                <w:noProof/>
                <w:webHidden/>
              </w:rPr>
              <w:fldChar w:fldCharType="separate"/>
            </w:r>
            <w:r w:rsidR="00682B91">
              <w:rPr>
                <w:noProof/>
                <w:webHidden/>
              </w:rPr>
              <w:t>5</w:t>
            </w:r>
            <w:r w:rsidR="00682B91">
              <w:rPr>
                <w:noProof/>
                <w:webHidden/>
              </w:rPr>
              <w:fldChar w:fldCharType="end"/>
            </w:r>
          </w:hyperlink>
        </w:p>
        <w:p w:rsidR="00F54C8A" w:rsidRDefault="00F54C8A" w14:paraId="19DB1F6A" w14:textId="3FB54627">
          <w:r>
            <w:rPr>
              <w:b/>
              <w:bCs/>
            </w:rPr>
            <w:fldChar w:fldCharType="end"/>
          </w:r>
        </w:p>
      </w:sdtContent>
    </w:sdt>
    <w:p w:rsidR="007A68DD" w:rsidRDefault="007A68DD" w14:paraId="0650D81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6C0102" w:rsidP="002F11DC" w:rsidRDefault="006C0102" w14:paraId="3290D804" w14:textId="44BE28EC">
      <w:pPr>
        <w:pStyle w:val="Kop1"/>
      </w:pPr>
      <w:bookmarkStart w:name="_Toc115429046" w:id="1"/>
      <w:r>
        <w:lastRenderedPageBreak/>
        <w:t>Inleiding</w:t>
      </w:r>
      <w:bookmarkEnd w:id="1"/>
    </w:p>
    <w:p w:rsidR="000A6C16" w:rsidP="002F11DC" w:rsidRDefault="00F205B8" w14:paraId="17FFF8B8" w14:textId="77777777">
      <w:pPr>
        <w:pStyle w:val="Kop1"/>
      </w:pPr>
      <w:bookmarkStart w:name="_Toc115429047" w:id="2"/>
      <w:r w:rsidRPr="00F205B8">
        <w:t>User Story</w:t>
      </w:r>
      <w:bookmarkEnd w:id="2"/>
    </w:p>
    <w:p w:rsidR="0002660E" w:rsidP="000A6C16" w:rsidRDefault="006E3563" w14:paraId="1442656C" w14:textId="50BCC6A9">
      <w:r>
        <w:t>Geef hier aan welke user story er gedaan gaat worden, in welke sprint en wie het gaat doen</w:t>
      </w:r>
    </w:p>
    <w:p w:rsidR="00C254E7" w:rsidRDefault="00C254E7" w14:paraId="6D8B218C" w14:textId="77777777"/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129"/>
        <w:gridCol w:w="993"/>
        <w:gridCol w:w="4961"/>
        <w:gridCol w:w="1984"/>
      </w:tblGrid>
      <w:tr w:rsidR="006E3563" w:rsidTr="31343949" w14:paraId="6880A6F3" w14:textId="77777777">
        <w:tc>
          <w:tcPr>
            <w:tcW w:w="1129" w:type="dxa"/>
            <w:tcMar/>
          </w:tcPr>
          <w:p w:rsidR="006E3563" w:rsidRDefault="006E3563" w14:paraId="4CA7AD8A" w14:textId="0B75FAE6">
            <w:r>
              <w:t xml:space="preserve">Sprint nummer </w:t>
            </w:r>
          </w:p>
        </w:tc>
        <w:tc>
          <w:tcPr>
            <w:tcW w:w="993" w:type="dxa"/>
            <w:tcMar/>
          </w:tcPr>
          <w:p w:rsidR="006E3563" w:rsidRDefault="006E3563" w14:paraId="4B71206F" w14:textId="6BC1467E">
            <w:r>
              <w:t>US nummer</w:t>
            </w:r>
          </w:p>
        </w:tc>
        <w:tc>
          <w:tcPr>
            <w:tcW w:w="4961" w:type="dxa"/>
            <w:tcMar/>
          </w:tcPr>
          <w:p w:rsidR="006E3563" w:rsidRDefault="006E3563" w14:paraId="57B96C36" w14:textId="3C8B6A13">
            <w:r>
              <w:t>User Story</w:t>
            </w:r>
          </w:p>
        </w:tc>
        <w:tc>
          <w:tcPr>
            <w:tcW w:w="1984" w:type="dxa"/>
            <w:tcMar/>
          </w:tcPr>
          <w:p w:rsidR="006E3563" w:rsidRDefault="006E3563" w14:paraId="7F792EBA" w14:textId="76E730D4">
            <w:r>
              <w:t>Wie</w:t>
            </w:r>
          </w:p>
        </w:tc>
      </w:tr>
      <w:tr w:rsidR="006E3563" w:rsidTr="31343949" w14:paraId="6FD8C19A" w14:textId="77777777">
        <w:tc>
          <w:tcPr>
            <w:tcW w:w="1129" w:type="dxa"/>
            <w:tcMar/>
          </w:tcPr>
          <w:p w:rsidR="006E3563" w:rsidRDefault="006E3563" w14:paraId="2A91BA34" w14:textId="1593BDC8">
            <w:r w:rsidR="745673EC">
              <w:rPr/>
              <w:t>1</w:t>
            </w:r>
          </w:p>
        </w:tc>
        <w:tc>
          <w:tcPr>
            <w:tcW w:w="993" w:type="dxa"/>
            <w:tcMar/>
          </w:tcPr>
          <w:p w:rsidR="006E3563" w:rsidRDefault="006E3563" w14:paraId="78DF23AE" w14:textId="61DB2D00">
            <w:r w:rsidR="745673EC">
              <w:rPr/>
              <w:t>1</w:t>
            </w:r>
          </w:p>
        </w:tc>
        <w:tc>
          <w:tcPr>
            <w:tcW w:w="4961" w:type="dxa"/>
            <w:tcMar/>
          </w:tcPr>
          <w:p w:rsidR="006E3563" w:rsidRDefault="006E3563" w14:paraId="33A13562" w14:textId="3013BEDE">
            <w:r w:rsidR="636B4615">
              <w:rPr/>
              <w:t xml:space="preserve">Als </w:t>
            </w:r>
            <w:proofErr w:type="spellStart"/>
            <w:r w:rsidR="636B4615">
              <w:rPr/>
              <w:t>adminstor</w:t>
            </w:r>
            <w:proofErr w:type="spellEnd"/>
            <w:r w:rsidR="636B4615">
              <w:rPr/>
              <w:t xml:space="preserve">, wil ik </w:t>
            </w:r>
            <w:r w:rsidR="1FDC5F09">
              <w:rPr/>
              <w:t xml:space="preserve">een Functioneel ontwerp en Technische ontwerp maken, zodat de </w:t>
            </w:r>
            <w:proofErr w:type="spellStart"/>
            <w:r w:rsidR="1FDC5F09">
              <w:rPr/>
              <w:t>adminstor</w:t>
            </w:r>
            <w:proofErr w:type="spellEnd"/>
            <w:r w:rsidR="1FDC5F09">
              <w:rPr/>
              <w:t xml:space="preserve"> </w:t>
            </w:r>
            <w:r w:rsidR="1A7E2CE9">
              <w:rPr/>
              <w:t>weet de aanwijzingen voor het maken van Pizza website.</w:t>
            </w:r>
          </w:p>
        </w:tc>
        <w:tc>
          <w:tcPr>
            <w:tcW w:w="1984" w:type="dxa"/>
            <w:tcMar/>
          </w:tcPr>
          <w:p w:rsidR="006E3563" w:rsidRDefault="006E3563" w14:paraId="4A89B7EF" w14:textId="6C502410">
            <w:r w:rsidR="745673EC">
              <w:rPr/>
              <w:t>haonan</w:t>
            </w:r>
          </w:p>
        </w:tc>
      </w:tr>
      <w:tr w:rsidR="006E3563" w:rsidTr="31343949" w14:paraId="65631FF2" w14:textId="77777777">
        <w:tc>
          <w:tcPr>
            <w:tcW w:w="1129" w:type="dxa"/>
            <w:tcMar/>
          </w:tcPr>
          <w:p w:rsidR="006E3563" w:rsidRDefault="006E3563" w14:paraId="698815B9" w14:textId="700E4C2D">
            <w:r w:rsidR="745673EC">
              <w:rPr/>
              <w:t>2</w:t>
            </w:r>
          </w:p>
        </w:tc>
        <w:tc>
          <w:tcPr>
            <w:tcW w:w="993" w:type="dxa"/>
            <w:tcMar/>
          </w:tcPr>
          <w:p w:rsidR="006E3563" w:rsidRDefault="006E3563" w14:paraId="0674D2E5" w14:textId="09907FF8">
            <w:r w:rsidR="745673EC">
              <w:rPr/>
              <w:t>2</w:t>
            </w:r>
          </w:p>
        </w:tc>
        <w:tc>
          <w:tcPr>
            <w:tcW w:w="4961" w:type="dxa"/>
            <w:tcMar/>
          </w:tcPr>
          <w:p w:rsidR="006E3563" w:rsidRDefault="006E3563" w14:paraId="24B63FE3" w14:textId="20CF0CFE">
            <w:r w:rsidR="3518C56C">
              <w:rPr/>
              <w:t xml:space="preserve">Als adminstor, wil ik een </w:t>
            </w:r>
            <w:proofErr w:type="gramStart"/>
            <w:r w:rsidR="3518C56C">
              <w:rPr/>
              <w:t>home pagina</w:t>
            </w:r>
            <w:proofErr w:type="gramEnd"/>
            <w:r w:rsidR="3518C56C">
              <w:rPr/>
              <w:t xml:space="preserve"> en contact pagina maken, zodat de gast </w:t>
            </w:r>
            <w:r w:rsidR="58F28178">
              <w:rPr/>
              <w:t xml:space="preserve">de informatie over de pizza website kan zien. </w:t>
            </w:r>
          </w:p>
        </w:tc>
        <w:tc>
          <w:tcPr>
            <w:tcW w:w="1984" w:type="dxa"/>
            <w:tcMar/>
          </w:tcPr>
          <w:p w:rsidR="006E3563" w:rsidRDefault="006E3563" w14:paraId="7EBDAD98" w14:textId="65D5104E">
            <w:r w:rsidR="745673EC">
              <w:rPr/>
              <w:t>haonan</w:t>
            </w:r>
          </w:p>
        </w:tc>
      </w:tr>
      <w:tr w:rsidR="006E3563" w:rsidTr="31343949" w14:paraId="1E73B6F0" w14:textId="77777777">
        <w:tc>
          <w:tcPr>
            <w:tcW w:w="1129" w:type="dxa"/>
            <w:tcMar/>
          </w:tcPr>
          <w:p w:rsidR="006E3563" w:rsidRDefault="006E3563" w14:paraId="26CD6CAB" w14:textId="211B93D5">
            <w:r w:rsidR="745673EC">
              <w:rPr/>
              <w:t>3</w:t>
            </w:r>
          </w:p>
        </w:tc>
        <w:tc>
          <w:tcPr>
            <w:tcW w:w="993" w:type="dxa"/>
            <w:tcMar/>
          </w:tcPr>
          <w:p w:rsidR="006E3563" w:rsidRDefault="006E3563" w14:paraId="76C08ED4" w14:textId="2D754EA2">
            <w:r w:rsidR="745673EC">
              <w:rPr/>
              <w:t>3</w:t>
            </w:r>
          </w:p>
        </w:tc>
        <w:tc>
          <w:tcPr>
            <w:tcW w:w="4961" w:type="dxa"/>
            <w:tcMar/>
          </w:tcPr>
          <w:p w:rsidR="006E3563" w:rsidRDefault="006E3563" w14:paraId="31CEA939" w14:textId="172B5DB9">
            <w:r w:rsidR="411B6FE1">
              <w:rPr/>
              <w:t xml:space="preserve">Als adminstor, wil ik een database aanmaken, zodat de </w:t>
            </w:r>
            <w:r w:rsidR="4C6336A1">
              <w:rPr/>
              <w:t>info</w:t>
            </w:r>
            <w:r w:rsidR="7633B0FA">
              <w:rPr/>
              <w:t>r</w:t>
            </w:r>
            <w:r w:rsidR="4C6336A1">
              <w:rPr/>
              <w:t xml:space="preserve">matie over de bestelling van gast </w:t>
            </w:r>
            <w:r w:rsidR="512096DA">
              <w:rPr/>
              <w:t>uit database kan worden.</w:t>
            </w:r>
          </w:p>
        </w:tc>
        <w:tc>
          <w:tcPr>
            <w:tcW w:w="1984" w:type="dxa"/>
            <w:tcMar/>
          </w:tcPr>
          <w:p w:rsidR="006E3563" w:rsidRDefault="006E3563" w14:paraId="603EC606" w14:textId="2C17CDD2">
            <w:r w:rsidR="745673EC">
              <w:rPr/>
              <w:t>haonan</w:t>
            </w:r>
          </w:p>
        </w:tc>
      </w:tr>
      <w:tr w:rsidR="006E3563" w:rsidTr="31343949" w14:paraId="09682A82" w14:textId="77777777">
        <w:tc>
          <w:tcPr>
            <w:tcW w:w="1129" w:type="dxa"/>
            <w:tcMar/>
          </w:tcPr>
          <w:p w:rsidR="006E3563" w:rsidRDefault="006E3563" w14:paraId="583DD1CE" w14:textId="71777195">
            <w:r w:rsidR="745673EC">
              <w:rPr/>
              <w:t>4</w:t>
            </w:r>
          </w:p>
        </w:tc>
        <w:tc>
          <w:tcPr>
            <w:tcW w:w="993" w:type="dxa"/>
            <w:tcMar/>
          </w:tcPr>
          <w:p w:rsidR="006E3563" w:rsidRDefault="006E3563" w14:paraId="7914D438" w14:textId="60A7D9B9">
            <w:r w:rsidR="745673EC">
              <w:rPr/>
              <w:t>4</w:t>
            </w:r>
          </w:p>
        </w:tc>
        <w:tc>
          <w:tcPr>
            <w:tcW w:w="4961" w:type="dxa"/>
            <w:tcMar/>
          </w:tcPr>
          <w:p w:rsidR="006E3563" w:rsidRDefault="006E3563" w14:paraId="56A6A3A7" w14:textId="039D0043">
            <w:r w:rsidR="0A737743">
              <w:rPr/>
              <w:t>Als adminstor, wil ik een relatie van database aanmaken</w:t>
            </w:r>
            <w:r w:rsidR="05516EAF">
              <w:rPr/>
              <w:t>,</w:t>
            </w:r>
            <w:r w:rsidR="65D7890C">
              <w:rPr/>
              <w:t xml:space="preserve"> zodat de gast </w:t>
            </w:r>
            <w:proofErr w:type="spellStart"/>
            <w:r w:rsidR="65D7890C">
              <w:rPr/>
              <w:t>pizzas's</w:t>
            </w:r>
            <w:proofErr w:type="spellEnd"/>
            <w:r w:rsidR="65D7890C">
              <w:rPr/>
              <w:t xml:space="preserve"> per </w:t>
            </w:r>
            <w:proofErr w:type="spellStart"/>
            <w:r w:rsidR="65D7890C">
              <w:rPr/>
              <w:t>category</w:t>
            </w:r>
            <w:proofErr w:type="spellEnd"/>
            <w:r w:rsidR="65D7890C">
              <w:rPr/>
              <w:t xml:space="preserve"> kan laten zien.</w:t>
            </w:r>
          </w:p>
        </w:tc>
        <w:tc>
          <w:tcPr>
            <w:tcW w:w="1984" w:type="dxa"/>
            <w:tcMar/>
          </w:tcPr>
          <w:p w:rsidR="006E3563" w:rsidRDefault="006E3563" w14:paraId="51E11303" w14:textId="05A5B918">
            <w:r w:rsidR="3472860C">
              <w:rPr/>
              <w:t>haonan</w:t>
            </w:r>
          </w:p>
        </w:tc>
      </w:tr>
      <w:tr w:rsidR="006E3563" w:rsidTr="31343949" w14:paraId="71421BB9" w14:textId="77777777">
        <w:tc>
          <w:tcPr>
            <w:tcW w:w="1129" w:type="dxa"/>
            <w:tcMar/>
          </w:tcPr>
          <w:p w:rsidR="006E3563" w:rsidRDefault="006E3563" w14:paraId="7C3374F8" w14:textId="63631C87">
            <w:r w:rsidR="3472860C">
              <w:rPr/>
              <w:t>5</w:t>
            </w:r>
          </w:p>
        </w:tc>
        <w:tc>
          <w:tcPr>
            <w:tcW w:w="993" w:type="dxa"/>
            <w:tcMar/>
          </w:tcPr>
          <w:p w:rsidR="006E3563" w:rsidRDefault="006E3563" w14:paraId="3E38A230" w14:textId="7E65CB7D">
            <w:r w:rsidR="3472860C">
              <w:rPr/>
              <w:t>5</w:t>
            </w:r>
          </w:p>
        </w:tc>
        <w:tc>
          <w:tcPr>
            <w:tcW w:w="4961" w:type="dxa"/>
            <w:tcMar/>
          </w:tcPr>
          <w:p w:rsidR="006E3563" w:rsidRDefault="006E3563" w14:paraId="5D1B53B0" w14:textId="263DBE11">
            <w:r w:rsidR="2A5ED280">
              <w:rPr/>
              <w:t>Als adminstor, wil ik een formulieren aanmaken, zodat de gast informatie kan invullen en de informatie naar databas</w:t>
            </w:r>
            <w:r w:rsidR="18337398">
              <w:rPr/>
              <w:t>e kan opslaan.</w:t>
            </w:r>
          </w:p>
        </w:tc>
        <w:tc>
          <w:tcPr>
            <w:tcW w:w="1984" w:type="dxa"/>
            <w:tcMar/>
          </w:tcPr>
          <w:p w:rsidR="006E3563" w:rsidRDefault="006E3563" w14:paraId="7C66820B" w14:textId="01D1723C">
            <w:r w:rsidR="4BAF4FDB">
              <w:rPr/>
              <w:t>haonan</w:t>
            </w:r>
          </w:p>
        </w:tc>
      </w:tr>
      <w:tr w:rsidR="006E3563" w:rsidTr="31343949" w14:paraId="2F4896CF" w14:textId="77777777">
        <w:tc>
          <w:tcPr>
            <w:tcW w:w="1129" w:type="dxa"/>
            <w:tcMar/>
          </w:tcPr>
          <w:p w:rsidR="006E3563" w:rsidRDefault="006E3563" w14:paraId="102E7142" w14:textId="5D157455">
            <w:r w:rsidR="4BAF4FDB">
              <w:rPr/>
              <w:t>6</w:t>
            </w:r>
          </w:p>
        </w:tc>
        <w:tc>
          <w:tcPr>
            <w:tcW w:w="993" w:type="dxa"/>
            <w:tcMar/>
          </w:tcPr>
          <w:p w:rsidR="006E3563" w:rsidRDefault="006E3563" w14:paraId="7304471C" w14:textId="0D16A0AB">
            <w:r w:rsidR="4BAF4FDB">
              <w:rPr/>
              <w:t>6</w:t>
            </w:r>
          </w:p>
        </w:tc>
        <w:tc>
          <w:tcPr>
            <w:tcW w:w="4961" w:type="dxa"/>
            <w:tcMar/>
          </w:tcPr>
          <w:p w:rsidR="006E3563" w:rsidP="31343949" w:rsidRDefault="006E3563" w14:paraId="60BBBDED" w14:textId="6C443837">
            <w:pPr/>
            <w:r w:rsidR="7785E630">
              <w:rPr/>
              <w:t xml:space="preserve">Als adminstor, wil ik de pagina van inloggen en pizzabakker aanmaken, zodat de pizzabakker de overzicht van </w:t>
            </w:r>
            <w:r w:rsidR="0E4D704E">
              <w:rPr/>
              <w:t>gast van bestelling kan laat zien.</w:t>
            </w:r>
            <w:proofErr w:type="spellStart"/>
            <w:proofErr w:type="spellEnd"/>
          </w:p>
        </w:tc>
        <w:tc>
          <w:tcPr>
            <w:tcW w:w="1984" w:type="dxa"/>
            <w:tcMar/>
          </w:tcPr>
          <w:p w:rsidR="006E3563" w:rsidRDefault="006E3563" w14:paraId="1D721BD8" w14:textId="5A4C4BE5">
            <w:r w:rsidR="4BAF4FDB">
              <w:rPr/>
              <w:t>haonan</w:t>
            </w:r>
          </w:p>
        </w:tc>
      </w:tr>
      <w:tr w:rsidR="006E3563" w:rsidTr="31343949" w14:paraId="2A8444A4" w14:textId="77777777">
        <w:tc>
          <w:tcPr>
            <w:tcW w:w="1129" w:type="dxa"/>
            <w:tcMar/>
          </w:tcPr>
          <w:p w:rsidR="006E3563" w:rsidRDefault="006E3563" w14:paraId="0ECE46DD" w14:textId="29EDE74B">
            <w:r w:rsidR="4BAF4FDB">
              <w:rPr/>
              <w:t>7</w:t>
            </w:r>
          </w:p>
        </w:tc>
        <w:tc>
          <w:tcPr>
            <w:tcW w:w="993" w:type="dxa"/>
            <w:tcMar/>
          </w:tcPr>
          <w:p w:rsidR="006E3563" w:rsidRDefault="006E3563" w14:paraId="6AD29CF9" w14:textId="1EF6B8B2">
            <w:r w:rsidR="4BAF4FDB">
              <w:rPr/>
              <w:t>7</w:t>
            </w:r>
          </w:p>
        </w:tc>
        <w:tc>
          <w:tcPr>
            <w:tcW w:w="4961" w:type="dxa"/>
            <w:tcMar/>
          </w:tcPr>
          <w:p w:rsidR="006E3563" w:rsidP="327F0B63" w:rsidRDefault="006E3563" w14:paraId="1A814096" w14:textId="16A54688">
            <w:pPr>
              <w:pStyle w:val="Standaard"/>
            </w:pPr>
            <w:r w:rsidR="75D0E479">
              <w:rPr/>
              <w:t xml:space="preserve">Als adminstor, wil ik testen en opleveren met </w:t>
            </w:r>
            <w:proofErr w:type="spellStart"/>
            <w:r w:rsidR="75D0E479">
              <w:rPr/>
              <w:t>JosF</w:t>
            </w:r>
            <w:proofErr w:type="spellEnd"/>
            <w:r w:rsidR="75D0E479">
              <w:rPr/>
              <w:t>, zodat ik alles</w:t>
            </w:r>
            <w:r w:rsidR="2E0F3347">
              <w:rPr/>
              <w:t xml:space="preserve"> codes weet om goed te bewerken.</w:t>
            </w:r>
          </w:p>
        </w:tc>
        <w:tc>
          <w:tcPr>
            <w:tcW w:w="1984" w:type="dxa"/>
            <w:tcMar/>
          </w:tcPr>
          <w:p w:rsidR="006E3563" w:rsidRDefault="006E3563" w14:paraId="6B978C16" w14:textId="4E27AB0C">
            <w:r w:rsidR="4BAF4FDB">
              <w:rPr/>
              <w:t>haonan</w:t>
            </w:r>
          </w:p>
        </w:tc>
      </w:tr>
    </w:tbl>
    <w:p w:rsidR="00C254E7" w:rsidRDefault="00C254E7" w14:paraId="667E8EC5" w14:textId="78C30B08">
      <w:r>
        <w:br w:type="page"/>
      </w:r>
    </w:p>
    <w:p w:rsidR="00A257DF" w:rsidP="002F11DC" w:rsidRDefault="00F205B8" w14:paraId="2038000C" w14:textId="77777777">
      <w:pPr>
        <w:pStyle w:val="Kop1"/>
      </w:pPr>
      <w:bookmarkStart w:name="_Toc115429048" w:id="3"/>
      <w:proofErr w:type="spellStart"/>
      <w:r>
        <w:lastRenderedPageBreak/>
        <w:t>Wireframe</w:t>
      </w:r>
      <w:bookmarkEnd w:id="3"/>
      <w:proofErr w:type="spellEnd"/>
    </w:p>
    <w:p w:rsidR="00A85652" w:rsidRDefault="00062187" w14:paraId="4CF6888B" w14:textId="77777777">
      <w:r>
        <w:t xml:space="preserve">In dit </w:t>
      </w:r>
      <w:r w:rsidR="00305F1E">
        <w:t>hoofdstuk</w:t>
      </w:r>
      <w:r>
        <w:t xml:space="preserve"> behandelen wij de </w:t>
      </w:r>
      <w:proofErr w:type="spellStart"/>
      <w:r>
        <w:t>wireframes</w:t>
      </w:r>
      <w:proofErr w:type="spellEnd"/>
      <w:r>
        <w:t xml:space="preserve">. De </w:t>
      </w:r>
      <w:proofErr w:type="spellStart"/>
      <w:r>
        <w:t>wireframes</w:t>
      </w:r>
      <w:proofErr w:type="spellEnd"/>
      <w:r>
        <w:t xml:space="preserve"> </w:t>
      </w:r>
      <w:r w:rsidR="00A60D6B">
        <w:t>geven een grove schet</w:t>
      </w:r>
      <w:r w:rsidR="001548B9">
        <w:t xml:space="preserve">s weer van hoe de applicatie eruit komt te zien. Hierin worden </w:t>
      </w:r>
      <w:r w:rsidR="00F63162">
        <w:t>de kern element</w:t>
      </w:r>
      <w:r w:rsidR="00AB6617">
        <w:t>en</w:t>
      </w:r>
      <w:r w:rsidR="00F63162">
        <w:t xml:space="preserve"> geplaatst </w:t>
      </w:r>
      <w:r w:rsidR="00AB6617">
        <w:t>zodat de features van de applicatie weergegeven worden.</w:t>
      </w:r>
      <w:r w:rsidR="008A72D6">
        <w:t xml:space="preserve"> Ook koppelen we de User-</w:t>
      </w:r>
      <w:proofErr w:type="spellStart"/>
      <w:r w:rsidR="008A72D6">
        <w:t>stories</w:t>
      </w:r>
      <w:proofErr w:type="spellEnd"/>
      <w:r w:rsidR="008A72D6">
        <w:t xml:space="preserve"> in dit hoofdstuk aan de </w:t>
      </w:r>
      <w:proofErr w:type="spellStart"/>
      <w:r w:rsidR="008A72D6">
        <w:t>wireframes</w:t>
      </w:r>
      <w:proofErr w:type="spellEnd"/>
      <w:r w:rsidR="008A72D6">
        <w:t xml:space="preserve"> en </w:t>
      </w:r>
      <w:r w:rsidR="00A85652">
        <w:t>dit zal ook de user-</w:t>
      </w:r>
      <w:proofErr w:type="spellStart"/>
      <w:r w:rsidR="00A85652">
        <w:t>stories</w:t>
      </w:r>
      <w:proofErr w:type="spellEnd"/>
      <w:r w:rsidR="00A85652">
        <w:t xml:space="preserve"> verduidelijken.</w:t>
      </w:r>
    </w:p>
    <w:p w:rsidR="00C2320C" w:rsidP="006E3FF1" w:rsidRDefault="0042073B" w14:paraId="0FC15A34" w14:textId="2D3C37FE">
      <w:pPr>
        <w:pStyle w:val="Kop2"/>
      </w:pPr>
      <w:bookmarkStart w:name="_Toc115429049" w:id="4"/>
      <w:r>
        <w:t xml:space="preserve">&lt;naam van </w:t>
      </w:r>
      <w:proofErr w:type="spellStart"/>
      <w:r>
        <w:t>wireframe</w:t>
      </w:r>
      <w:proofErr w:type="spellEnd"/>
      <w:r>
        <w:t xml:space="preserve"> pagina&gt;</w:t>
      </w:r>
      <w:bookmarkEnd w:id="4"/>
    </w:p>
    <w:p w:rsidRPr="006D198D" w:rsidR="006D198D" w:rsidP="006D198D" w:rsidRDefault="006D198D" w14:paraId="1AD947F3" w14:textId="6FD48CAF">
      <w:proofErr w:type="gramStart"/>
      <w:r w:rsidR="4C21060D">
        <w:rPr/>
        <w:t>Home pagina</w:t>
      </w:r>
      <w:proofErr w:type="gramEnd"/>
    </w:p>
    <w:p w:rsidR="2B162B04" w:rsidP="31343949" w:rsidRDefault="2B162B04" w14:paraId="5CA94921" w14:textId="0D7D1FCC">
      <w:pPr>
        <w:pStyle w:val="Standaard"/>
      </w:pPr>
      <w:r w:rsidR="2B162B04">
        <w:drawing>
          <wp:inline wp14:editId="440F8A27" wp14:anchorId="5F9D9E10">
            <wp:extent cx="4572000" cy="2590800"/>
            <wp:effectExtent l="0" t="0" r="0" b="0"/>
            <wp:docPr id="483863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293b2674b4a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7D" w:rsidP="0030707D" w:rsidRDefault="0030707D" w14:paraId="062F5AFD" w14:textId="216FC69E"/>
    <w:p w:rsidR="006D198D" w:rsidP="00FF762C" w:rsidRDefault="00FF762C" w14:paraId="011FF719" w14:textId="08D7F08A">
      <w:pPr>
        <w:pStyle w:val="Kop3"/>
      </w:pPr>
      <w:bookmarkStart w:name="_Toc115429050" w:id="5"/>
      <w:r>
        <w:t>Koppeling met de user-story</w:t>
      </w:r>
      <w:bookmarkEnd w:id="5"/>
    </w:p>
    <w:p w:rsidRPr="0093344D" w:rsidR="0093344D" w:rsidP="0093344D" w:rsidRDefault="00B76220" w14:paraId="5F33A131" w14:textId="09730A83">
      <w:r w:rsidR="00B76220">
        <w:rPr/>
        <w:t>De user-story die gekoppeld is aan het startscherm</w:t>
      </w:r>
      <w:r w:rsidR="00F15F84">
        <w:rPr/>
        <w:t xml:space="preserve"> is:</w:t>
      </w:r>
    </w:p>
    <w:p w:rsidR="419B7AB6" w:rsidP="31343949" w:rsidRDefault="419B7AB6" w14:paraId="796520B6" w14:textId="15C7E76C">
      <w:pPr>
        <w:pStyle w:val="Standaard"/>
      </w:pPr>
      <w:r w:rsidR="419B7AB6">
        <w:rPr/>
        <w:t>1 en 2.</w:t>
      </w:r>
    </w:p>
    <w:p w:rsidR="00F15F84" w:rsidP="00F15F84" w:rsidRDefault="00F15F84" w14:paraId="10552D8B" w14:textId="3B6CEAEE"/>
    <w:p w:rsidRPr="00FF762C" w:rsidR="001A7DFA" w:rsidP="00F15F84" w:rsidRDefault="001A7DFA" w14:paraId="5C7D754A" w14:textId="77777777"/>
    <w:p w:rsidR="001A7DFA" w:rsidP="001A7DFA" w:rsidRDefault="001A7DFA" w14:paraId="1D3344B3" w14:textId="77777777">
      <w:pPr>
        <w:pStyle w:val="Kop2"/>
      </w:pPr>
      <w:bookmarkStart w:name="_Toc115429051" w:id="6"/>
      <w:r>
        <w:t xml:space="preserve">&lt;naam van </w:t>
      </w:r>
      <w:proofErr w:type="spellStart"/>
      <w:r>
        <w:t>wireframe</w:t>
      </w:r>
      <w:proofErr w:type="spellEnd"/>
      <w:r>
        <w:t xml:space="preserve"> pagina&gt;</w:t>
      </w:r>
      <w:bookmarkEnd w:id="6"/>
    </w:p>
    <w:p w:rsidR="001A7DFA" w:rsidP="001A7DFA" w:rsidRDefault="001A7DFA" w14:paraId="59023677" w14:textId="55DB2D53">
      <w:r w:rsidR="6FD8D920">
        <w:rPr/>
        <w:t>Categorie</w:t>
      </w:r>
      <w:r w:rsidR="6FD8D920">
        <w:rPr/>
        <w:t xml:space="preserve"> pagina</w:t>
      </w:r>
    </w:p>
    <w:p w:rsidR="001A7DFA" w:rsidP="31343949" w:rsidRDefault="001A7DFA" w14:paraId="100E08F0" w14:textId="4ABCEB76">
      <w:pPr>
        <w:pStyle w:val="Standaard"/>
      </w:pPr>
      <w:r w:rsidR="7A2ABAC1">
        <w:drawing>
          <wp:inline wp14:editId="0C3D57DE" wp14:anchorId="3543C5AD">
            <wp:extent cx="4572000" cy="2581275"/>
            <wp:effectExtent l="0" t="0" r="0" b="0"/>
            <wp:docPr id="37753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99d2ac994042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DFA" w:rsidP="001A7DFA" w:rsidRDefault="001A7DFA" w14:paraId="44F05769" w14:textId="77777777">
      <w:pPr>
        <w:pStyle w:val="Kop3"/>
      </w:pPr>
      <w:bookmarkStart w:name="_Toc115429052" w:id="7"/>
      <w:r>
        <w:t>Koppeling met de user-story</w:t>
      </w:r>
      <w:bookmarkEnd w:id="7"/>
    </w:p>
    <w:p w:rsidRPr="0093344D" w:rsidR="001A7DFA" w:rsidP="001A7DFA" w:rsidRDefault="001A7DFA" w14:paraId="53562B5D" w14:textId="609851D6">
      <w:r w:rsidR="001A7DFA">
        <w:rPr/>
        <w:t>De user-story die gekoppeld is aan het startscherm is:</w:t>
      </w:r>
    </w:p>
    <w:p w:rsidR="41C3CABC" w:rsidP="31343949" w:rsidRDefault="41C3CABC" w14:paraId="160376DC" w14:textId="3AC1D292">
      <w:pPr>
        <w:pStyle w:val="Standaard"/>
      </w:pPr>
      <w:r w:rsidR="41C3CABC">
        <w:rPr/>
        <w:t>3 en 4.</w:t>
      </w:r>
    </w:p>
    <w:p w:rsidR="31343949" w:rsidP="31343949" w:rsidRDefault="31343949" w14:paraId="3605FEA8" w14:textId="6F3840FA">
      <w:pPr>
        <w:pStyle w:val="Standaard"/>
      </w:pPr>
    </w:p>
    <w:p w:rsidR="31343949" w:rsidP="31343949" w:rsidRDefault="31343949" w14:paraId="49D90FB0" w14:textId="2BFB29D7">
      <w:pPr>
        <w:pStyle w:val="Standaard"/>
      </w:pPr>
    </w:p>
    <w:p w:rsidR="0E26A2D5" w:rsidP="31343949" w:rsidRDefault="0E26A2D5" w14:paraId="4B619429">
      <w:pPr>
        <w:pStyle w:val="Kop2"/>
        <w:rPr/>
      </w:pPr>
      <w:r w:rsidR="0E26A2D5">
        <w:rPr/>
        <w:t>&lt;naam van wireframe pagina&gt;</w:t>
      </w:r>
    </w:p>
    <w:p w:rsidR="0E26A2D5" w:rsidRDefault="0E26A2D5" w14:paraId="721981C0" w14:textId="05D77DE0">
      <w:proofErr w:type="gramStart"/>
      <w:r w:rsidR="0E26A2D5">
        <w:rPr/>
        <w:t>Contact  pagina</w:t>
      </w:r>
      <w:proofErr w:type="gramEnd"/>
    </w:p>
    <w:p w:rsidR="25A969B3" w:rsidP="31343949" w:rsidRDefault="25A969B3" w14:paraId="1B108622" w14:textId="5AD1B1BB">
      <w:pPr>
        <w:pStyle w:val="Standaard"/>
      </w:pPr>
      <w:r w:rsidR="25A969B3">
        <w:drawing>
          <wp:inline wp14:editId="4AAF01E6" wp14:anchorId="28B0477B">
            <wp:extent cx="4572000" cy="2552700"/>
            <wp:effectExtent l="0" t="0" r="0" b="0"/>
            <wp:docPr id="110167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55f9cb59b34e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43949" w:rsidRDefault="31343949" w14:paraId="583FB027"/>
    <w:p w:rsidR="0E26A2D5" w:rsidP="31343949" w:rsidRDefault="0E26A2D5" w14:paraId="2E7F9863">
      <w:pPr>
        <w:pStyle w:val="Kop3"/>
        <w:rPr/>
      </w:pPr>
      <w:r w:rsidR="0E26A2D5">
        <w:rPr/>
        <w:t>Koppeling met de user-story</w:t>
      </w:r>
    </w:p>
    <w:p w:rsidR="0E26A2D5" w:rsidRDefault="0E26A2D5" w14:paraId="53DE80F8">
      <w:r w:rsidR="0E26A2D5">
        <w:rPr/>
        <w:t>De user-story die gekoppeld is aan het startscherm is:</w:t>
      </w:r>
    </w:p>
    <w:p w:rsidR="23DDAF69" w:rsidP="31343949" w:rsidRDefault="23DDAF69" w14:paraId="05E83E01" w14:textId="02B56D69">
      <w:pPr>
        <w:pStyle w:val="Standaard"/>
      </w:pPr>
      <w:r w:rsidR="23DDAF69">
        <w:rPr/>
        <w:t>1 en 2 .</w:t>
      </w:r>
    </w:p>
    <w:p w:rsidR="31343949" w:rsidP="31343949" w:rsidRDefault="31343949" w14:paraId="6B03410A" w14:textId="3434E0BC">
      <w:pPr>
        <w:pStyle w:val="Standaard"/>
      </w:pPr>
    </w:p>
    <w:p w:rsidR="0E26A2D5" w:rsidP="31343949" w:rsidRDefault="0E26A2D5" w14:paraId="52088507">
      <w:pPr>
        <w:pStyle w:val="Kop2"/>
        <w:rPr/>
      </w:pPr>
      <w:r w:rsidR="0E26A2D5">
        <w:rPr/>
        <w:t>&lt;naam van wireframe pagina&gt;</w:t>
      </w:r>
    </w:p>
    <w:p w:rsidR="0E26A2D5" w:rsidRDefault="0E26A2D5" w14:paraId="2352472D" w14:textId="1656E967">
      <w:proofErr w:type="gramStart"/>
      <w:r w:rsidR="0E26A2D5">
        <w:rPr/>
        <w:t>Inloggen  pagina</w:t>
      </w:r>
      <w:proofErr w:type="gramEnd"/>
    </w:p>
    <w:p w:rsidR="2AA112F4" w:rsidP="31343949" w:rsidRDefault="2AA112F4" w14:paraId="747B3920" w14:textId="3538EC62">
      <w:pPr>
        <w:pStyle w:val="Standaard"/>
      </w:pPr>
      <w:r w:rsidR="2AA112F4">
        <w:drawing>
          <wp:inline wp14:editId="29174950" wp14:anchorId="03C06A41">
            <wp:extent cx="4572000" cy="2581275"/>
            <wp:effectExtent l="0" t="0" r="0" b="0"/>
            <wp:docPr id="598333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38f2fccd4e43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43949" w:rsidRDefault="31343949" w14:paraId="02DAAC43"/>
    <w:p w:rsidR="0E26A2D5" w:rsidP="31343949" w:rsidRDefault="0E26A2D5" w14:paraId="21000BEC">
      <w:pPr>
        <w:pStyle w:val="Kop3"/>
        <w:rPr/>
      </w:pPr>
      <w:r w:rsidR="0E26A2D5">
        <w:rPr/>
        <w:t>Koppeling met de user-story</w:t>
      </w:r>
    </w:p>
    <w:p w:rsidR="0E26A2D5" w:rsidRDefault="0E26A2D5" w14:paraId="54DFCBC2">
      <w:r w:rsidR="0E26A2D5">
        <w:rPr/>
        <w:t>De user-story die gekoppeld is aan het startscherm is:</w:t>
      </w:r>
    </w:p>
    <w:p w:rsidR="1B008B3C" w:rsidP="31343949" w:rsidRDefault="1B008B3C" w14:paraId="04058082" w14:textId="7DCB285D">
      <w:pPr>
        <w:pStyle w:val="Standaard"/>
      </w:pPr>
      <w:r w:rsidR="1B008B3C">
        <w:rPr/>
        <w:t>5 en 6.</w:t>
      </w:r>
    </w:p>
    <w:p w:rsidR="31343949" w:rsidP="31343949" w:rsidRDefault="31343949" w14:paraId="7748C1C4" w14:textId="1A567994">
      <w:pPr>
        <w:pStyle w:val="Standaard"/>
      </w:pPr>
    </w:p>
    <w:p w:rsidR="31343949" w:rsidP="31343949" w:rsidRDefault="31343949" w14:paraId="4D64C6E1" w14:textId="54E2CFA9">
      <w:pPr>
        <w:pStyle w:val="Standaard"/>
      </w:pPr>
    </w:p>
    <w:p w:rsidR="00F15F84" w:rsidRDefault="00F15F84" w14:paraId="02961E2A" w14:textId="4FF8F74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</w:p>
    <w:p w:rsidR="00BE4B02" w:rsidRDefault="00BE4B02" w14:paraId="7C4DA1FE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257DF" w:rsidP="00222411" w:rsidRDefault="00F205B8" w14:paraId="3D98C001" w14:textId="77777777" w14:noSpellErr="1">
      <w:pPr>
        <w:pStyle w:val="Kop1"/>
        <w:rPr/>
      </w:pPr>
      <w:bookmarkStart w:name="_Toc115429053" w:id="8"/>
      <w:r w:rsidR="00F205B8">
        <w:rPr/>
        <w:t>Sitemap</w:t>
      </w:r>
      <w:bookmarkEnd w:id="8"/>
    </w:p>
    <w:p w:rsidR="327F0B63" w:rsidP="327F0B63" w:rsidRDefault="327F0B63" w14:paraId="64EF51F7" w14:textId="23D31E33">
      <w:pPr>
        <w:pStyle w:val="Standaard"/>
      </w:pPr>
    </w:p>
    <w:p w:rsidR="327F0B63" w:rsidP="327F0B63" w:rsidRDefault="327F0B63" w14:paraId="2E03677A" w14:textId="5258FD27">
      <w:pPr>
        <w:pStyle w:val="Standaard"/>
      </w:pPr>
    </w:p>
    <w:p w:rsidR="0A3D0927" w:rsidP="327F0B63" w:rsidRDefault="0A3D0927" w14:paraId="029AAD20" w14:textId="72940CD7">
      <w:pPr>
        <w:pStyle w:val="Standaard"/>
      </w:pPr>
      <w:r w:rsidR="0A3D0927">
        <w:drawing>
          <wp:inline wp14:editId="2BB692A8" wp14:anchorId="3D63A275">
            <wp:extent cx="6172200" cy="5320327"/>
            <wp:effectExtent l="0" t="0" r="0" b="0"/>
            <wp:docPr id="1524364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80943675004e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32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7F0B63" w:rsidP="327F0B63" w:rsidRDefault="327F0B63" w14:paraId="32F0BB7C" w14:textId="7438EC32">
      <w:pPr>
        <w:pStyle w:val="Standaard"/>
      </w:pPr>
    </w:p>
    <w:p w:rsidR="00A257DF" w:rsidRDefault="00A257DF" w14:paraId="280AC36D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257DF" w:rsidP="00222411" w:rsidRDefault="00F205B8" w14:paraId="3FF7F700" w14:textId="77777777">
      <w:pPr>
        <w:pStyle w:val="Kop1"/>
        <w:rPr/>
      </w:pPr>
      <w:bookmarkStart w:name="_Toc115429054" w:id="9"/>
      <w:proofErr w:type="spellStart"/>
      <w:r w:rsidR="00F205B8">
        <w:rPr/>
        <w:t>Mockup</w:t>
      </w:r>
      <w:bookmarkEnd w:id="9"/>
    </w:p>
    <w:p w:rsidR="00A257DF" w:rsidP="00A257DF" w:rsidRDefault="00A257DF" w14:paraId="26CBA301" w14:textId="77777777"/>
    <w:p w:rsidR="00A257DF" w:rsidP="31343949" w:rsidRDefault="00A257DF" w14:paraId="6D391555" w14:textId="2EA55BCA">
      <w:pPr>
        <w:pStyle w:val="Standaard"/>
      </w:pPr>
      <w:r w:rsidR="440F8A27">
        <w:drawing>
          <wp:inline wp14:editId="0D594FFC" wp14:anchorId="30FFC467">
            <wp:extent cx="4572000" cy="2295525"/>
            <wp:effectExtent l="0" t="0" r="0" b="0"/>
            <wp:docPr id="1132743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050c639a11f48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6AB7" w:rsidR="00056AB7" w:rsidP="00056AB7" w:rsidRDefault="00056AB7" w14:paraId="41F45205" w14:textId="77777777"/>
    <w:sectPr w:rsidRPr="00056AB7" w:rsidR="00056AB7" w:rsidSect="00A257DF">
      <w:headerReference w:type="default" r:id="rId12"/>
      <w:footerReference w:type="default" r:id="rId13"/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1768F" w:rsidP="00A257DF" w:rsidRDefault="0061768F" w14:paraId="2612767C" w14:textId="77777777">
      <w:pPr>
        <w:spacing w:after="0" w:line="240" w:lineRule="auto"/>
      </w:pPr>
      <w:r>
        <w:separator/>
      </w:r>
    </w:p>
  </w:endnote>
  <w:endnote w:type="continuationSeparator" w:id="0">
    <w:p w:rsidR="0061768F" w:rsidP="00A257DF" w:rsidRDefault="0061768F" w14:paraId="2F5C743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2411" w:rsidP="00222411" w:rsidRDefault="003A0579" w14:paraId="749D446A" w14:textId="77777777">
    <w:pPr>
      <w:pStyle w:val="Voettekst"/>
    </w:pPr>
    <w:r>
      <w:t>Klant: [KLANTNAAM]</w:t>
    </w:r>
    <w:r w:rsidR="00222411">
      <w:tab/>
    </w:r>
    <w:r w:rsidR="00F70932">
      <w:t>ROC Mondriaan</w:t>
    </w:r>
    <w:r w:rsidR="00222411">
      <w:tab/>
    </w:r>
    <w:sdt>
      <w:sdtPr>
        <w:id w:val="-871072171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222411">
              <w:t xml:space="preserve">Page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PAGE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  <w:r w:rsidR="00222411">
              <w:t xml:space="preserve"> of </w:t>
            </w:r>
            <w:r w:rsidR="00222411">
              <w:rPr>
                <w:b/>
                <w:bCs/>
                <w:sz w:val="24"/>
                <w:szCs w:val="24"/>
              </w:rPr>
              <w:fldChar w:fldCharType="begin"/>
            </w:r>
            <w:r w:rsidR="00222411">
              <w:rPr>
                <w:b/>
                <w:bCs/>
              </w:rPr>
              <w:instrText xml:space="preserve"> NUMPAGES  </w:instrText>
            </w:r>
            <w:r w:rsidR="00222411">
              <w:rPr>
                <w:b/>
                <w:bCs/>
                <w:sz w:val="24"/>
                <w:szCs w:val="24"/>
              </w:rPr>
              <w:fldChar w:fldCharType="separate"/>
            </w:r>
            <w:r w:rsidR="00222411">
              <w:rPr>
                <w:b/>
                <w:bCs/>
                <w:noProof/>
              </w:rPr>
              <w:t>2</w:t>
            </w:r>
            <w:r w:rsidR="00222411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7A68DD" w:rsidRDefault="007A68DD" w14:paraId="50568D0B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1768F" w:rsidP="00A257DF" w:rsidRDefault="0061768F" w14:paraId="252CCEC6" w14:textId="77777777">
      <w:pPr>
        <w:spacing w:after="0" w:line="240" w:lineRule="auto"/>
      </w:pPr>
      <w:r>
        <w:separator/>
      </w:r>
    </w:p>
  </w:footnote>
  <w:footnote w:type="continuationSeparator" w:id="0">
    <w:p w:rsidR="0061768F" w:rsidP="00A257DF" w:rsidRDefault="0061768F" w14:paraId="3C8509E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3A0579" w:rsidR="007A68DD" w:rsidP="003A0579" w:rsidRDefault="003A0579" w14:paraId="7AF960D6" w14:textId="69F280D1">
    <w:pPr>
      <w:pStyle w:val="Koptekst"/>
    </w:pPr>
    <w:r>
      <w:t>Functioneel Ontwerp</w:t>
    </w:r>
    <w:r>
      <w:tab/>
    </w:r>
    <w:r>
      <w:t>Team</w:t>
    </w:r>
    <w:r>
      <w:tab/>
    </w:r>
    <w:r>
      <w:t>Project</w:t>
    </w:r>
  </w:p>
</w:hdr>
</file>

<file path=word/intelligence2.xml><?xml version="1.0" encoding="utf-8"?>
<int2:intelligence xmlns:int2="http://schemas.microsoft.com/office/intelligence/2020/intelligence">
  <int2:observations>
    <int2:textHash int2:hashCode="1wLjUsyfn8Y62y" int2:id="uYFTDZzf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E6718"/>
    <w:multiLevelType w:val="multilevel"/>
    <w:tmpl w:val="78D896E6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B4C0EEC"/>
    <w:multiLevelType w:val="hybridMultilevel"/>
    <w:tmpl w:val="8544E1A6"/>
    <w:lvl w:ilvl="0" w:tplc="0F1878EE">
      <w:start w:val="1"/>
      <w:numFmt w:val="decimal"/>
      <w:pStyle w:val="Kopvaninhoudsopgave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13891"/>
    <w:multiLevelType w:val="hybridMultilevel"/>
    <w:tmpl w:val="0A94250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C1F4B2B"/>
    <w:multiLevelType w:val="hybridMultilevel"/>
    <w:tmpl w:val="F60004FC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841694087">
    <w:abstractNumId w:val="3"/>
  </w:num>
  <w:num w:numId="2" w16cid:durableId="1681470259">
    <w:abstractNumId w:val="1"/>
  </w:num>
  <w:num w:numId="3" w16cid:durableId="1589996290">
    <w:abstractNumId w:val="0"/>
  </w:num>
  <w:num w:numId="4" w16cid:durableId="75903357">
    <w:abstractNumId w:val="0"/>
  </w:num>
  <w:num w:numId="5" w16cid:durableId="87288498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ttachedTemplate r:id="rId1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013"/>
    <w:rsid w:val="00000000"/>
    <w:rsid w:val="0002660E"/>
    <w:rsid w:val="000502ED"/>
    <w:rsid w:val="00053025"/>
    <w:rsid w:val="00056AB7"/>
    <w:rsid w:val="00062187"/>
    <w:rsid w:val="00062F92"/>
    <w:rsid w:val="000A3194"/>
    <w:rsid w:val="000A6C16"/>
    <w:rsid w:val="000B4D5C"/>
    <w:rsid w:val="000C1A0B"/>
    <w:rsid w:val="00116F81"/>
    <w:rsid w:val="00126F70"/>
    <w:rsid w:val="0014223B"/>
    <w:rsid w:val="00153DA3"/>
    <w:rsid w:val="001548B9"/>
    <w:rsid w:val="001A7DFA"/>
    <w:rsid w:val="001D4C53"/>
    <w:rsid w:val="001F0FF4"/>
    <w:rsid w:val="001F1B54"/>
    <w:rsid w:val="002204D0"/>
    <w:rsid w:val="00222411"/>
    <w:rsid w:val="00267FD4"/>
    <w:rsid w:val="002E4869"/>
    <w:rsid w:val="002F11DC"/>
    <w:rsid w:val="00305F1E"/>
    <w:rsid w:val="0030707D"/>
    <w:rsid w:val="00313209"/>
    <w:rsid w:val="003703C3"/>
    <w:rsid w:val="003A0579"/>
    <w:rsid w:val="003A3C15"/>
    <w:rsid w:val="003E5EF5"/>
    <w:rsid w:val="0042073B"/>
    <w:rsid w:val="004D414A"/>
    <w:rsid w:val="004F6206"/>
    <w:rsid w:val="00503B63"/>
    <w:rsid w:val="00546CBA"/>
    <w:rsid w:val="0056778B"/>
    <w:rsid w:val="00590E40"/>
    <w:rsid w:val="00594BF5"/>
    <w:rsid w:val="005A1013"/>
    <w:rsid w:val="005A3E46"/>
    <w:rsid w:val="005B4DC6"/>
    <w:rsid w:val="005B5242"/>
    <w:rsid w:val="005E666B"/>
    <w:rsid w:val="00611579"/>
    <w:rsid w:val="0061768F"/>
    <w:rsid w:val="00654075"/>
    <w:rsid w:val="00661185"/>
    <w:rsid w:val="00681129"/>
    <w:rsid w:val="00682B91"/>
    <w:rsid w:val="006843C1"/>
    <w:rsid w:val="006A3780"/>
    <w:rsid w:val="006B55A1"/>
    <w:rsid w:val="006C0102"/>
    <w:rsid w:val="006C6B29"/>
    <w:rsid w:val="006D198D"/>
    <w:rsid w:val="006E3563"/>
    <w:rsid w:val="006E3FF1"/>
    <w:rsid w:val="006F503C"/>
    <w:rsid w:val="00785381"/>
    <w:rsid w:val="00787444"/>
    <w:rsid w:val="00793388"/>
    <w:rsid w:val="007A68DD"/>
    <w:rsid w:val="007B5018"/>
    <w:rsid w:val="007F356F"/>
    <w:rsid w:val="00802D6C"/>
    <w:rsid w:val="008A72D6"/>
    <w:rsid w:val="008F2D17"/>
    <w:rsid w:val="008F4085"/>
    <w:rsid w:val="009025A6"/>
    <w:rsid w:val="0093344D"/>
    <w:rsid w:val="009427AF"/>
    <w:rsid w:val="009568A8"/>
    <w:rsid w:val="009A329B"/>
    <w:rsid w:val="00A257DF"/>
    <w:rsid w:val="00A60D6B"/>
    <w:rsid w:val="00A75CE6"/>
    <w:rsid w:val="00A85652"/>
    <w:rsid w:val="00A95C17"/>
    <w:rsid w:val="00AB6617"/>
    <w:rsid w:val="00AD41A2"/>
    <w:rsid w:val="00AD78C6"/>
    <w:rsid w:val="00AF08B5"/>
    <w:rsid w:val="00B47353"/>
    <w:rsid w:val="00B57409"/>
    <w:rsid w:val="00B61459"/>
    <w:rsid w:val="00B76220"/>
    <w:rsid w:val="00B90EC1"/>
    <w:rsid w:val="00BE4B02"/>
    <w:rsid w:val="00C2320C"/>
    <w:rsid w:val="00C254E7"/>
    <w:rsid w:val="00C35622"/>
    <w:rsid w:val="00C40C90"/>
    <w:rsid w:val="00C4463B"/>
    <w:rsid w:val="00C47594"/>
    <w:rsid w:val="00C7271C"/>
    <w:rsid w:val="00C83E6F"/>
    <w:rsid w:val="00C91E3D"/>
    <w:rsid w:val="00CE6D12"/>
    <w:rsid w:val="00D312DE"/>
    <w:rsid w:val="00D87472"/>
    <w:rsid w:val="00D926C6"/>
    <w:rsid w:val="00DB59AC"/>
    <w:rsid w:val="00DC6DFC"/>
    <w:rsid w:val="00DC7E50"/>
    <w:rsid w:val="00E5381E"/>
    <w:rsid w:val="00EB2C67"/>
    <w:rsid w:val="00EC6DAC"/>
    <w:rsid w:val="00F15F84"/>
    <w:rsid w:val="00F205B8"/>
    <w:rsid w:val="00F54C8A"/>
    <w:rsid w:val="00F63162"/>
    <w:rsid w:val="00F70932"/>
    <w:rsid w:val="00FF49AB"/>
    <w:rsid w:val="00FF762C"/>
    <w:rsid w:val="015A17E9"/>
    <w:rsid w:val="0328D199"/>
    <w:rsid w:val="0482B37B"/>
    <w:rsid w:val="05516EAF"/>
    <w:rsid w:val="0631D6AA"/>
    <w:rsid w:val="0A3D0927"/>
    <w:rsid w:val="0A737743"/>
    <w:rsid w:val="0B1E1DCF"/>
    <w:rsid w:val="0C8DC560"/>
    <w:rsid w:val="0DAA3E9B"/>
    <w:rsid w:val="0E26A2D5"/>
    <w:rsid w:val="0E4D704E"/>
    <w:rsid w:val="0F7BF623"/>
    <w:rsid w:val="13F0C9D7"/>
    <w:rsid w:val="17286A99"/>
    <w:rsid w:val="18337398"/>
    <w:rsid w:val="19367811"/>
    <w:rsid w:val="1A169B5C"/>
    <w:rsid w:val="1A7E2CE9"/>
    <w:rsid w:val="1B008B3C"/>
    <w:rsid w:val="1C429913"/>
    <w:rsid w:val="1CABD6B0"/>
    <w:rsid w:val="1FDC5F09"/>
    <w:rsid w:val="20787089"/>
    <w:rsid w:val="20FCE1D9"/>
    <w:rsid w:val="221440EA"/>
    <w:rsid w:val="22FE4015"/>
    <w:rsid w:val="23DDAF69"/>
    <w:rsid w:val="25A969B3"/>
    <w:rsid w:val="26DBF607"/>
    <w:rsid w:val="276F3231"/>
    <w:rsid w:val="27E8B3C8"/>
    <w:rsid w:val="29562F7E"/>
    <w:rsid w:val="2A5ED280"/>
    <w:rsid w:val="2AA112F4"/>
    <w:rsid w:val="2B162B04"/>
    <w:rsid w:val="2C311C30"/>
    <w:rsid w:val="2DB5BD6D"/>
    <w:rsid w:val="2E0F3347"/>
    <w:rsid w:val="30E33B02"/>
    <w:rsid w:val="31343949"/>
    <w:rsid w:val="327F0B63"/>
    <w:rsid w:val="33F88F6C"/>
    <w:rsid w:val="3472860C"/>
    <w:rsid w:val="3518C56C"/>
    <w:rsid w:val="363CA00C"/>
    <w:rsid w:val="3657A1E9"/>
    <w:rsid w:val="398B92E9"/>
    <w:rsid w:val="3B27634A"/>
    <w:rsid w:val="3D3361B4"/>
    <w:rsid w:val="410E1E92"/>
    <w:rsid w:val="411B6FE1"/>
    <w:rsid w:val="419B7AB6"/>
    <w:rsid w:val="41C3CABC"/>
    <w:rsid w:val="42ED5B49"/>
    <w:rsid w:val="440F8A27"/>
    <w:rsid w:val="4BAF4FDB"/>
    <w:rsid w:val="4C21060D"/>
    <w:rsid w:val="4C6336A1"/>
    <w:rsid w:val="4E814788"/>
    <w:rsid w:val="508604F2"/>
    <w:rsid w:val="512096DA"/>
    <w:rsid w:val="51FEBA59"/>
    <w:rsid w:val="5221D553"/>
    <w:rsid w:val="53423AD4"/>
    <w:rsid w:val="57CB025A"/>
    <w:rsid w:val="58DF5297"/>
    <w:rsid w:val="58F28178"/>
    <w:rsid w:val="5A4D5B2D"/>
    <w:rsid w:val="5C9CDFE6"/>
    <w:rsid w:val="60E88E3A"/>
    <w:rsid w:val="632A73CB"/>
    <w:rsid w:val="636B4615"/>
    <w:rsid w:val="659E4474"/>
    <w:rsid w:val="65D7890C"/>
    <w:rsid w:val="66FD7013"/>
    <w:rsid w:val="69EB12D4"/>
    <w:rsid w:val="69EF9248"/>
    <w:rsid w:val="6B9A9AAA"/>
    <w:rsid w:val="6CB975F9"/>
    <w:rsid w:val="6DCF4078"/>
    <w:rsid w:val="6FD8D920"/>
    <w:rsid w:val="745673EC"/>
    <w:rsid w:val="75D0E479"/>
    <w:rsid w:val="76249B89"/>
    <w:rsid w:val="7633B0FA"/>
    <w:rsid w:val="7785E630"/>
    <w:rsid w:val="7A2ABAC1"/>
    <w:rsid w:val="7EC19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C433D6"/>
  <w15:chartTrackingRefBased/>
  <w15:docId w15:val="{40E6D5E0-CDF4-42E2-8070-F20E124229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2411"/>
    <w:pPr>
      <w:keepNext/>
      <w:keepLines/>
      <w:numPr>
        <w:numId w:val="3"/>
      </w:numPr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2411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241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2241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2241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2241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2241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2241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2241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257DF"/>
    <w:pPr>
      <w:spacing w:after="0" w:line="240" w:lineRule="auto"/>
    </w:pPr>
    <w:rPr>
      <w:rFonts w:eastAsiaTheme="minorEastAsia"/>
      <w:lang w:val="en-US"/>
    </w:rPr>
  </w:style>
  <w:style w:type="character" w:styleId="GeenafstandChar" w:customStyle="1">
    <w:name w:val="Geen afstand Char"/>
    <w:basedOn w:val="Standaardalinea-lettertype"/>
    <w:link w:val="Geenafstand"/>
    <w:uiPriority w:val="1"/>
    <w:rsid w:val="00A257DF"/>
    <w:rPr>
      <w:rFonts w:eastAsiaTheme="minorEastAsi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A257DF"/>
  </w:style>
  <w:style w:type="paragraph" w:styleId="Voettekst">
    <w:name w:val="footer"/>
    <w:basedOn w:val="Standaard"/>
    <w:link w:val="VoettekstChar"/>
    <w:uiPriority w:val="99"/>
    <w:unhideWhenUsed/>
    <w:rsid w:val="00A257DF"/>
    <w:pPr>
      <w:tabs>
        <w:tab w:val="center" w:pos="4513"/>
        <w:tab w:val="right" w:pos="9026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A257DF"/>
  </w:style>
  <w:style w:type="character" w:styleId="Kop1Char" w:customStyle="1">
    <w:name w:val="Kop 1 Char"/>
    <w:basedOn w:val="Standaardalinea-lettertype"/>
    <w:link w:val="Kop1"/>
    <w:uiPriority w:val="9"/>
    <w:rsid w:val="0022241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222411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54C8A"/>
    <w:pPr>
      <w:numPr>
        <w:numId w:val="2"/>
      </w:num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54C8A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54C8A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54C8A"/>
    <w:rPr>
      <w:color w:val="0563C1" w:themeColor="hyperlink"/>
      <w:u w:val="single"/>
    </w:rPr>
  </w:style>
  <w:style w:type="character" w:styleId="Subtielebenadrukking">
    <w:name w:val="Subtle Emphasis"/>
    <w:basedOn w:val="Standaardalinea-lettertype"/>
    <w:uiPriority w:val="19"/>
    <w:qFormat/>
    <w:rsid w:val="00F54C8A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54C8A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0B4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0B4D5C"/>
    <w:rPr>
      <w:rFonts w:ascii="Segoe UI" w:hAnsi="Segoe UI" w:cs="Segoe UI"/>
      <w:sz w:val="18"/>
      <w:szCs w:val="18"/>
    </w:rPr>
  </w:style>
  <w:style w:type="character" w:styleId="Kop3Char" w:customStyle="1">
    <w:name w:val="Kop 3 Char"/>
    <w:basedOn w:val="Standaardalinea-lettertype"/>
    <w:link w:val="Kop3"/>
    <w:uiPriority w:val="9"/>
    <w:rsid w:val="00222411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222411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Kop5Char" w:customStyle="1">
    <w:name w:val="Kop 5 Char"/>
    <w:basedOn w:val="Standaardalinea-lettertype"/>
    <w:link w:val="Kop5"/>
    <w:uiPriority w:val="9"/>
    <w:semiHidden/>
    <w:rsid w:val="00222411"/>
    <w:rPr>
      <w:rFonts w:asciiTheme="majorHAnsi" w:hAnsiTheme="majorHAnsi" w:eastAsiaTheme="majorEastAsia" w:cstheme="majorBidi"/>
      <w:color w:val="2F5496" w:themeColor="accent1" w:themeShade="BF"/>
    </w:rPr>
  </w:style>
  <w:style w:type="character" w:styleId="Kop6Char" w:customStyle="1">
    <w:name w:val="Kop 6 Char"/>
    <w:basedOn w:val="Standaardalinea-lettertype"/>
    <w:link w:val="Kop6"/>
    <w:uiPriority w:val="9"/>
    <w:semiHidden/>
    <w:rsid w:val="00222411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Kop7Char" w:customStyle="1">
    <w:name w:val="Kop 7 Char"/>
    <w:basedOn w:val="Standaardalinea-lettertype"/>
    <w:link w:val="Kop7"/>
    <w:uiPriority w:val="9"/>
    <w:semiHidden/>
    <w:rsid w:val="00222411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Kop8Char" w:customStyle="1">
    <w:name w:val="Kop 8 Char"/>
    <w:basedOn w:val="Standaardalinea-lettertype"/>
    <w:link w:val="Kop8"/>
    <w:uiPriority w:val="9"/>
    <w:semiHidden/>
    <w:rsid w:val="00222411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Kop9Char" w:customStyle="1">
    <w:name w:val="Kop 9 Char"/>
    <w:basedOn w:val="Standaardalinea-lettertype"/>
    <w:link w:val="Kop9"/>
    <w:uiPriority w:val="9"/>
    <w:semiHidden/>
    <w:rsid w:val="00222411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C254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682B9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theme" Target="theme/theme1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fontTable" Target="fontTable.xml" Id="rId14" /><Relationship Type="http://schemas.openxmlformats.org/officeDocument/2006/relationships/glossaryDocument" Target="glossary/document.xml" Id="Rc68e224bab504926" /><Relationship Type="http://schemas.openxmlformats.org/officeDocument/2006/relationships/image" Target="/media/image.png" Id="R0180943675004eeb" /><Relationship Type="http://schemas.microsoft.com/office/2020/10/relationships/intelligence" Target="intelligence2.xml" Id="R9f325304c64941a9" /><Relationship Type="http://schemas.openxmlformats.org/officeDocument/2006/relationships/image" Target="/media/image2.png" Id="R721293b2674b4a4a" /><Relationship Type="http://schemas.openxmlformats.org/officeDocument/2006/relationships/image" Target="/media/image3.png" Id="Ra299d2ac9940429a" /><Relationship Type="http://schemas.openxmlformats.org/officeDocument/2006/relationships/image" Target="/media/image4.png" Id="R3755f9cb59b34e20" /><Relationship Type="http://schemas.openxmlformats.org/officeDocument/2006/relationships/image" Target="/media/image5.png" Id="Rd238f2fccd4e4357" /><Relationship Type="http://schemas.openxmlformats.org/officeDocument/2006/relationships/image" Target="/media/image6.png" Id="Ra050c639a11f482a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rie\Downloads\OneDrive_1_08-07-2020\Functioneel%20Ontwerp%20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e8bfc-7930-43f7-a02c-e2d1b7d1f606}"/>
      </w:docPartPr>
      <w:docPartBody>
        <w:p w14:paraId="6833BD4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</PublishDate>
  <Abstract>De productvision van de Klant </Abstract>
  <CompanyAddress>Den Haag</CompanyAddress>
  <CompanyPhone/>
  <CompanyFax/>
  <CompanyEmail>1K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060487055474897088BAD46C8DE65" ma:contentTypeVersion="14" ma:contentTypeDescription="Create a new document." ma:contentTypeScope="" ma:versionID="9dcdcdbad99be9ba7ace6c3bf79fe07d">
  <xsd:schema xmlns:xsd="http://www.w3.org/2001/XMLSchema" xmlns:xs="http://www.w3.org/2001/XMLSchema" xmlns:p="http://schemas.microsoft.com/office/2006/metadata/properties" xmlns:ns2="ca32855c-b929-475a-88ab-9e831e67d5a2" xmlns:ns3="d3c82a79-5c83-4c58-9974-38044a4d4d58" targetNamespace="http://schemas.microsoft.com/office/2006/metadata/properties" ma:root="true" ma:fieldsID="e5040a81620612bd18961943c1dc67a6" ns2:_="" ns3:_="">
    <xsd:import namespace="ca32855c-b929-475a-88ab-9e831e67d5a2"/>
    <xsd:import namespace="d3c82a79-5c83-4c58-9974-38044a4d4d5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32855c-b929-475a-88ab-9e831e67d5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527928d4-2fba-4575-b28c-4dd47955e2e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c82a79-5c83-4c58-9974-38044a4d4d5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45a82a8-c3a0-4b29-b829-aac1bc89d4c8}" ma:internalName="TaxCatchAll" ma:showField="CatchAllData" ma:web="d3c82a79-5c83-4c58-9974-38044a4d4d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3c82a79-5c83-4c58-9974-38044a4d4d58" xsi:nil="true"/>
    <lcf76f155ced4ddcb4097134ff3c332f xmlns="ca32855c-b929-475a-88ab-9e831e67d5a2">
      <Terms xmlns="http://schemas.microsoft.com/office/infopath/2007/PartnerControls"/>
    </lcf76f155ced4ddcb4097134ff3c332f>
    <ReferenceId xmlns="ca32855c-b929-475a-88ab-9e831e67d5a2" xsi:nil="true"/>
    <MediaLengthInSeconds xmlns="ca32855c-b929-475a-88ab-9e831e67d5a2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6E4ED6-D2F6-4452-838A-669BA84CC0A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F4B63ED-2B69-427A-8F1F-0B789E4C9271}"/>
</file>

<file path=customXml/itemProps4.xml><?xml version="1.0" encoding="utf-8"?>
<ds:datastoreItem xmlns:ds="http://schemas.openxmlformats.org/officeDocument/2006/customXml" ds:itemID="{516825A4-B743-4155-A502-62F05A9343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c7db627-a19b-4420-ba46-d2da62c8f9f7"/>
    <ds:schemaRef ds:uri="a95f19fb-cad5-4f59-9d9d-bfe7d2b05f17"/>
  </ds:schemaRefs>
</ds:datastoreItem>
</file>

<file path=customXml/itemProps5.xml><?xml version="1.0" encoding="utf-8"?>
<ds:datastoreItem xmlns:ds="http://schemas.openxmlformats.org/officeDocument/2006/customXml" ds:itemID="{59656981-048F-4284-8989-603A95F5CDA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Functioneel Ontwerp Template</ap:Template>
  <ap:Application>Microsoft Word for the web</ap:Application>
  <ap:DocSecurity>0</ap:DocSecurity>
  <ap:ScaleCrop>false</ap:ScaleCrop>
  <ap:Company>ROC Mondriaan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Behoefteanalyse</dc:title>
  <dc:subject>Project</dc:subject>
  <dc:creator/>
  <keywords/>
  <dc:description/>
  <lastModifiedBy>Haonan Wu</lastModifiedBy>
  <revision>9</revision>
  <lastPrinted>2019-10-02T10:33:00.0000000Z</lastPrinted>
  <dcterms:created xsi:type="dcterms:W3CDTF">2022-09-30T09:18:00.0000000Z</dcterms:created>
  <dcterms:modified xsi:type="dcterms:W3CDTF">2023-02-08T14:16:47.4947302Z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0x010100E70060487055474897088BAD46C8DE65</vt:lpwstr>
  </property>
  <property fmtid="{D5CDD505-2E9C-101B-9397-08002B2CF9AE}" pid="3" name="MediaServiceImageTags">
    <vt:lpwstr/>
  </property>
  <property fmtid="{D5CDD505-2E9C-101B-9397-08002B2CF9AE}" pid="4" name="Order">
    <vt:r8>7700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